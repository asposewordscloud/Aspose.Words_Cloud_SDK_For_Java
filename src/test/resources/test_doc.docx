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399" w:rsidRDefault="0051339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t>Testing Page 1</w:t>
      </w:r>
    </w:p>
    <w:p w:rsidR="00513399" w:rsidRDefault="0051339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</w:p>
    <w:p w:rsidR="00513399" w:rsidRDefault="0051339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hyperlink r:id="rId6" w:history="1">
        <w:r w:rsidRPr="00A36734">
          <w:rPr>
            <w:rStyle w:val="Hyperlink"/>
            <w:rFonts w:cs="Arial Unicode MS"/>
          </w:rPr>
          <w:t>Aspose</w:t>
        </w:r>
      </w:hyperlink>
    </w:p>
    <w:p w:rsidR="00513399" w:rsidRDefault="0051339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</w:p>
    <w:p w:rsidR="00513399" w:rsidRDefault="0051339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hyperlink r:id="rId7" w:history="1">
        <w:r w:rsidRPr="00A36734">
          <w:rPr>
            <w:rStyle w:val="Hyperlink"/>
            <w:rFonts w:cs="Arial Unicode MS"/>
          </w:rPr>
          <w:t>Google</w:t>
        </w:r>
      </w:hyperlink>
      <w:r>
        <w:br w:type="page"/>
      </w:r>
    </w:p>
    <w:p w:rsidR="00513399" w:rsidRDefault="0051339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t>Testing Page 2</w:t>
      </w:r>
    </w:p>
    <w:p w:rsidR="00513399" w:rsidRDefault="0051339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br w:type="page"/>
      </w:r>
    </w:p>
    <w:p w:rsidR="00513399" w:rsidRDefault="00513399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t>Testing Page 3</w:t>
      </w:r>
    </w:p>
    <w:sectPr w:rsidR="00513399" w:rsidSect="00AF4947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399" w:rsidRDefault="00513399" w:rsidP="00AF49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endnote>
  <w:endnote w:type="continuationSeparator" w:id="0">
    <w:p w:rsidR="00513399" w:rsidRDefault="00513399" w:rsidP="00AF49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399" w:rsidRDefault="0051339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399" w:rsidRDefault="00513399" w:rsidP="00AF49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footnote>
  <w:footnote w:type="continuationSeparator" w:id="0">
    <w:p w:rsidR="00513399" w:rsidRDefault="00513399" w:rsidP="00AF494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399" w:rsidRDefault="00513399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F4947"/>
    <w:rsid w:val="00513399"/>
    <w:rsid w:val="007E5734"/>
    <w:rsid w:val="00A36734"/>
    <w:rsid w:val="00AA0556"/>
    <w:rsid w:val="00AF4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947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F4947"/>
    <w:rPr>
      <w:rFonts w:cs="Times New Roman"/>
      <w:u w:val="single"/>
    </w:rPr>
  </w:style>
  <w:style w:type="paragraph" w:customStyle="1" w:styleId="Body">
    <w:name w:val="Body"/>
    <w:uiPriority w:val="99"/>
    <w:rsid w:val="00AF4947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Arial Unicode MS" w:cs="Arial Unicode MS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goog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pose.com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3</Pages>
  <Words>20</Words>
  <Characters>119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Farooq Sheikh</cp:lastModifiedBy>
  <cp:revision>2</cp:revision>
  <dcterms:created xsi:type="dcterms:W3CDTF">2015-04-24T07:07:00Z</dcterms:created>
  <dcterms:modified xsi:type="dcterms:W3CDTF">2015-04-24T07:09:00Z</dcterms:modified>
</cp:coreProperties>
</file>